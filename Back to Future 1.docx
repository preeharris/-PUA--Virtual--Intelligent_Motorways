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6B" w:rsidRPr="00FA183C" w:rsidRDefault="0002206B" w:rsidP="0002206B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sz w:val="18"/>
          <w:szCs w:val="18"/>
        </w:rPr>
      </w:pPr>
    </w:p>
    <w:p w:rsidR="000628E0" w:rsidRPr="00D2706A" w:rsidRDefault="00E8690D" w:rsidP="00C47561">
      <w:pPr>
        <w:pStyle w:val="NormalWeb"/>
        <w:shd w:val="clear" w:color="auto" w:fill="FFFFFF"/>
        <w:spacing w:before="0" w:beforeAutospacing="0" w:line="300" w:lineRule="atLeast"/>
        <w:jc w:val="both"/>
        <w:rPr>
          <w:b/>
          <w:sz w:val="28"/>
        </w:rPr>
      </w:pPr>
      <w:r w:rsidRPr="00D2706A">
        <w:rPr>
          <w:b/>
          <w:sz w:val="28"/>
        </w:rPr>
        <w:t>Back to Future: Intelligent M</w:t>
      </w:r>
      <w:r w:rsidR="000628E0" w:rsidRPr="00D2706A">
        <w:rPr>
          <w:b/>
          <w:sz w:val="28"/>
        </w:rPr>
        <w:t xml:space="preserve">otorways </w:t>
      </w:r>
    </w:p>
    <w:p w:rsidR="009C78D9" w:rsidRPr="00D2706A" w:rsidRDefault="009C78D9" w:rsidP="00C47561">
      <w:pPr>
        <w:pStyle w:val="NormalWeb"/>
        <w:shd w:val="clear" w:color="auto" w:fill="FFFFFF"/>
        <w:spacing w:before="0" w:beforeAutospacing="0" w:line="300" w:lineRule="atLeast"/>
        <w:jc w:val="both"/>
        <w:rPr>
          <w:b/>
        </w:rPr>
      </w:pPr>
      <w:r w:rsidRPr="00D2706A">
        <w:rPr>
          <w:b/>
        </w:rPr>
        <w:t>Elevator Pitch:</w:t>
      </w:r>
    </w:p>
    <w:p w:rsidR="000173D8" w:rsidRPr="00FA183C" w:rsidRDefault="00B72838" w:rsidP="00C47561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>R</w:t>
      </w:r>
      <w:r w:rsidR="000173D8" w:rsidRPr="00FA183C">
        <w:t>PA</w:t>
      </w:r>
      <w:r w:rsidRPr="00FA183C">
        <w:t xml:space="preserve"> for the</w:t>
      </w:r>
      <w:r w:rsidR="009C78D9" w:rsidRPr="00FA183C">
        <w:t xml:space="preserve"> supervision of motorways </w:t>
      </w:r>
      <w:r w:rsidRPr="00FA183C">
        <w:t>to identify</w:t>
      </w:r>
      <w:r w:rsidR="009C78D9" w:rsidRPr="00FA183C">
        <w:t xml:space="preserve"> traffic violators</w:t>
      </w:r>
      <w:r w:rsidR="007E62D5" w:rsidRPr="00FA183C">
        <w:t xml:space="preserve"> with</w:t>
      </w:r>
      <w:r w:rsidR="000173D8" w:rsidRPr="00FA183C">
        <w:t xml:space="preserve"> insurance/registration backlogs,</w:t>
      </w:r>
      <w:r w:rsidR="009C78D9" w:rsidRPr="00FA183C">
        <w:t xml:space="preserve"> </w:t>
      </w:r>
      <w:r w:rsidR="000173D8" w:rsidRPr="00FA183C">
        <w:t xml:space="preserve">stolen vehicles, </w:t>
      </w:r>
      <w:r w:rsidR="007E62D5" w:rsidRPr="00FA183C">
        <w:t>fine defaulters</w:t>
      </w:r>
      <w:r w:rsidR="000173D8" w:rsidRPr="00FA183C">
        <w:t xml:space="preserve"> </w:t>
      </w:r>
      <w:proofErr w:type="gramStart"/>
      <w:r w:rsidR="000173D8" w:rsidRPr="00FA183C">
        <w:t>and also</w:t>
      </w:r>
      <w:proofErr w:type="gramEnd"/>
      <w:r w:rsidR="000173D8" w:rsidRPr="00FA183C">
        <w:t xml:space="preserve"> n</w:t>
      </w:r>
      <w:r w:rsidRPr="00FA183C">
        <w:t>o</w:t>
      </w:r>
      <w:r w:rsidR="007E62D5" w:rsidRPr="00FA183C">
        <w:t>tif</w:t>
      </w:r>
      <w:r w:rsidR="002F4165" w:rsidRPr="00FA183C">
        <w:t>ying</w:t>
      </w:r>
      <w:r w:rsidR="007E62D5" w:rsidRPr="00FA183C">
        <w:t xml:space="preserve"> major accidents to the nearby hospital</w:t>
      </w:r>
      <w:r w:rsidRPr="00FA183C">
        <w:t>, owner</w:t>
      </w:r>
      <w:r w:rsidR="007E62D5" w:rsidRPr="00FA183C">
        <w:t xml:space="preserve"> and police patrol</w:t>
      </w:r>
      <w:r w:rsidR="000173D8" w:rsidRPr="00FA183C">
        <w:t>.</w:t>
      </w:r>
    </w:p>
    <w:p w:rsidR="0020340B" w:rsidRPr="00FA183C" w:rsidRDefault="0002206B" w:rsidP="00C47561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It is well-known that non-compliance of traffic rules and other violations has been increasing constantly during the recent years. </w:t>
      </w:r>
      <w:r w:rsidR="001C05AF" w:rsidRPr="00FA183C">
        <w:t xml:space="preserve">Though </w:t>
      </w:r>
      <w:r w:rsidRPr="00FA183C">
        <w:t>traffic control devices</w:t>
      </w:r>
      <w:r w:rsidR="001C05AF" w:rsidRPr="00FA183C">
        <w:t xml:space="preserve"> and traffic guards have control within city limits, in highways it is</w:t>
      </w:r>
      <w:r w:rsidRPr="00FA183C">
        <w:t xml:space="preserve"> </w:t>
      </w:r>
      <w:r w:rsidR="001C05AF" w:rsidRPr="00FA183C">
        <w:t>a</w:t>
      </w:r>
      <w:r w:rsidRPr="00FA183C">
        <w:t xml:space="preserve"> significant problem. </w:t>
      </w:r>
      <w:r w:rsidR="001C05AF" w:rsidRPr="00FA183C">
        <w:t>Hence t</w:t>
      </w:r>
      <w:r w:rsidR="00C37F00" w:rsidRPr="00FA183C">
        <w:t xml:space="preserve">he proposed </w:t>
      </w:r>
      <w:r w:rsidR="001C05AF" w:rsidRPr="00FA183C">
        <w:t>prototype</w:t>
      </w:r>
      <w:r w:rsidR="00C37F00" w:rsidRPr="00FA183C">
        <w:t xml:space="preserve"> automates supervision of </w:t>
      </w:r>
      <w:r w:rsidR="0050397A" w:rsidRPr="00FA183C">
        <w:t>motor</w:t>
      </w:r>
      <w:r w:rsidR="001C05AF" w:rsidRPr="00FA183C">
        <w:t>ways</w:t>
      </w:r>
      <w:r w:rsidR="00C37F00" w:rsidRPr="00FA183C">
        <w:t xml:space="preserve"> </w:t>
      </w:r>
      <w:r w:rsidR="00D35C4C" w:rsidRPr="00FA183C">
        <w:t>for traffic violation</w:t>
      </w:r>
      <w:r w:rsidR="0050397A" w:rsidRPr="00FA183C">
        <w:t xml:space="preserve"> and accidents</w:t>
      </w:r>
      <w:r w:rsidRPr="00FA183C">
        <w:t>.</w:t>
      </w:r>
      <w:r w:rsidR="001C05AF" w:rsidRPr="00FA183C">
        <w:t xml:space="preserve"> A dummy website mimicking </w:t>
      </w:r>
      <w:r w:rsidR="00C47561" w:rsidRPr="00FA183C">
        <w:t>traffic information is hosted using WebHost000 is designed for insurance details and police records.</w:t>
      </w:r>
      <w:r w:rsidRPr="00FA183C">
        <w:t xml:space="preserve"> </w:t>
      </w:r>
      <w:r w:rsidR="00C37F00" w:rsidRPr="00FA183C">
        <w:t>The automation is d</w:t>
      </w:r>
      <w:r w:rsidR="0020340B" w:rsidRPr="00FA183C">
        <w:t>esigned</w:t>
      </w:r>
      <w:r w:rsidR="00C37F00" w:rsidRPr="00FA183C">
        <w:t xml:space="preserve"> </w:t>
      </w:r>
      <w:r w:rsidRPr="00FA183C">
        <w:t xml:space="preserve">as a </w:t>
      </w:r>
      <w:r w:rsidR="0020340B" w:rsidRPr="00FA183C">
        <w:t xml:space="preserve">Snippet </w:t>
      </w:r>
      <w:r w:rsidRPr="00FA183C">
        <w:t>workflow in</w:t>
      </w:r>
      <w:r w:rsidR="00C37F00" w:rsidRPr="00FA183C">
        <w:t xml:space="preserve"> </w:t>
      </w:r>
      <w:proofErr w:type="spellStart"/>
      <w:r w:rsidR="00C37F00" w:rsidRPr="00FA183C">
        <w:t>UiPath</w:t>
      </w:r>
      <w:proofErr w:type="spellEnd"/>
      <w:r w:rsidR="00C37F00" w:rsidRPr="00FA183C">
        <w:t xml:space="preserve"> Studio. </w:t>
      </w:r>
    </w:p>
    <w:p w:rsidR="00D35C4C" w:rsidRPr="00FA183C" w:rsidRDefault="001C05AF" w:rsidP="00C47561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Static image frames are considered for screen scrapping and the scrapped </w:t>
      </w:r>
      <w:r w:rsidR="00C47561" w:rsidRPr="00FA183C">
        <w:t xml:space="preserve">vehicle number plate </w:t>
      </w:r>
      <w:r w:rsidR="0020340B" w:rsidRPr="00FA183C">
        <w:t>using OCR is</w:t>
      </w:r>
      <w:r w:rsidRPr="00FA183C">
        <w:t xml:space="preserve"> s</w:t>
      </w:r>
      <w:r w:rsidR="00C47561" w:rsidRPr="00FA183C">
        <w:t>tored in the relevant workbooks</w:t>
      </w:r>
      <w:r w:rsidR="0020340B" w:rsidRPr="00FA183C">
        <w:t xml:space="preserve">. The vehicle number is scanned for traffic violation. If there is a traffic </w:t>
      </w:r>
      <w:proofErr w:type="gramStart"/>
      <w:r w:rsidR="0020340B" w:rsidRPr="00FA183C">
        <w:t>violation</w:t>
      </w:r>
      <w:proofErr w:type="gramEnd"/>
      <w:r w:rsidR="0020340B" w:rsidRPr="00FA183C">
        <w:t xml:space="preserve"> then</w:t>
      </w:r>
      <w:r w:rsidR="00C47561" w:rsidRPr="00FA183C">
        <w:t xml:space="preserve"> </w:t>
      </w:r>
      <w:r w:rsidR="0020340B" w:rsidRPr="00FA183C">
        <w:t>an</w:t>
      </w:r>
      <w:r w:rsidR="00C47561" w:rsidRPr="00FA183C">
        <w:t xml:space="preserve"> </w:t>
      </w:r>
      <w:r w:rsidR="0020340B" w:rsidRPr="00FA183C">
        <w:t xml:space="preserve">SMS </w:t>
      </w:r>
      <w:r w:rsidR="00C47561" w:rsidRPr="00FA183C">
        <w:t>notification</w:t>
      </w:r>
      <w:r w:rsidR="0020340B" w:rsidRPr="00FA183C">
        <w:t xml:space="preserve"> (Twilio Activity) is sent</w:t>
      </w:r>
      <w:r w:rsidR="00C47561" w:rsidRPr="00FA183C">
        <w:t xml:space="preserve"> to the authorities and owner </w:t>
      </w:r>
      <w:r w:rsidR="0020340B" w:rsidRPr="00FA183C">
        <w:t>pertaining to the type of</w:t>
      </w:r>
      <w:r w:rsidR="00D35C4C" w:rsidRPr="00FA183C">
        <w:t xml:space="preserve"> traffic violation</w:t>
      </w:r>
      <w:r w:rsidR="00050A06" w:rsidRPr="00FA183C">
        <w:t>.</w:t>
      </w:r>
      <w:r w:rsidR="00D35C4C" w:rsidRPr="00FA183C">
        <w:t xml:space="preserve"> The traffic violation details are pushed to Cloud for </w:t>
      </w:r>
      <w:proofErr w:type="spellStart"/>
      <w:r w:rsidR="00D35C4C" w:rsidRPr="00FA183C">
        <w:t>persistant</w:t>
      </w:r>
      <w:proofErr w:type="spellEnd"/>
      <w:r w:rsidR="00D35C4C" w:rsidRPr="00FA183C">
        <w:t xml:space="preserve"> storage using Salesforce Automation.</w:t>
      </w:r>
    </w:p>
    <w:p w:rsidR="00524C3F" w:rsidRPr="00FA183C" w:rsidRDefault="00D35C4C" w:rsidP="00C47561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At the outset accidents are also identified through the mounted Arduino prototype with </w:t>
      </w:r>
      <w:proofErr w:type="spellStart"/>
      <w:r w:rsidRPr="00FA183C">
        <w:t>Peizo</w:t>
      </w:r>
      <w:proofErr w:type="spellEnd"/>
      <w:r w:rsidRPr="00FA183C">
        <w:t xml:space="preserve"> vibration sensor and GPS device. The vibration and GPS values pushed to </w:t>
      </w:r>
      <w:r w:rsidR="002F4165" w:rsidRPr="00FA183C">
        <w:t xml:space="preserve">Salesforce </w:t>
      </w:r>
      <w:r w:rsidRPr="00FA183C">
        <w:t xml:space="preserve">Cloud </w:t>
      </w:r>
      <w:r w:rsidR="002F4165" w:rsidRPr="00FA183C">
        <w:t xml:space="preserve">are extracted </w:t>
      </w:r>
      <w:r w:rsidRPr="00FA183C">
        <w:t xml:space="preserve">using Salesforce Automation. </w:t>
      </w:r>
      <w:r w:rsidR="002F4165" w:rsidRPr="00FA183C">
        <w:t>The extracted value using Salesforce Connector Activity</w:t>
      </w:r>
      <w:r w:rsidR="0050397A" w:rsidRPr="00FA183C">
        <w:t xml:space="preserve"> (from </w:t>
      </w:r>
      <w:proofErr w:type="spellStart"/>
      <w:r w:rsidR="0050397A" w:rsidRPr="00FA183C">
        <w:t>UiPath</w:t>
      </w:r>
      <w:proofErr w:type="spellEnd"/>
      <w:r w:rsidR="0050397A" w:rsidRPr="00FA183C">
        <w:t xml:space="preserve"> GO)</w:t>
      </w:r>
      <w:r w:rsidR="002F4165" w:rsidRPr="00FA183C">
        <w:t xml:space="preserve"> includes</w:t>
      </w:r>
      <w:r w:rsidRPr="00FA183C">
        <w:t xml:space="preserve"> </w:t>
      </w:r>
      <w:r w:rsidR="0020340B" w:rsidRPr="00FA183C">
        <w:t xml:space="preserve">vibration and location </w:t>
      </w:r>
      <w:r w:rsidRPr="00FA183C">
        <w:t>values</w:t>
      </w:r>
      <w:r w:rsidR="0020340B" w:rsidRPr="00FA183C">
        <w:t xml:space="preserve"> </w:t>
      </w:r>
      <w:r w:rsidR="002F4165" w:rsidRPr="00FA183C">
        <w:t xml:space="preserve">from which </w:t>
      </w:r>
      <w:r w:rsidRPr="00FA183C">
        <w:t>the type of ac</w:t>
      </w:r>
      <w:r w:rsidR="002F4165" w:rsidRPr="00FA183C">
        <w:t>cident is determined</w:t>
      </w:r>
      <w:r w:rsidRPr="00FA183C">
        <w:t>. If the vibration value is less than 100 then it is a major accident and the same is notified to the nearby hospital</w:t>
      </w:r>
      <w:r w:rsidR="00524C3F" w:rsidRPr="00FA183C">
        <w:t>, owner</w:t>
      </w:r>
      <w:r w:rsidRPr="00FA183C">
        <w:t xml:space="preserve"> and Police Patrol for immediate intervention. </w:t>
      </w:r>
    </w:p>
    <w:p w:rsidR="000628E0" w:rsidRPr="00D2706A" w:rsidRDefault="000628E0" w:rsidP="00C47561">
      <w:pPr>
        <w:pStyle w:val="NormalWeb"/>
        <w:shd w:val="clear" w:color="auto" w:fill="FFFFFF"/>
        <w:spacing w:before="0" w:beforeAutospacing="0" w:line="300" w:lineRule="atLeast"/>
        <w:jc w:val="both"/>
        <w:rPr>
          <w:b/>
        </w:rPr>
      </w:pPr>
      <w:r w:rsidRPr="00D2706A">
        <w:rPr>
          <w:b/>
        </w:rPr>
        <w:t>## Challenges I ran into</w:t>
      </w:r>
    </w:p>
    <w:p w:rsidR="000628E0" w:rsidRPr="00FA183C" w:rsidRDefault="000628E0" w:rsidP="006922C1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jc w:val="both"/>
      </w:pPr>
      <w:r w:rsidRPr="00FA183C">
        <w:t>Scrapping images</w:t>
      </w:r>
      <w:r w:rsidR="006922C1" w:rsidRPr="00FA183C">
        <w:t xml:space="preserve"> of vehicle number plates</w:t>
      </w:r>
    </w:p>
    <w:p w:rsidR="000628E0" w:rsidRPr="00FA183C" w:rsidRDefault="000628E0" w:rsidP="006922C1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00" w:lineRule="atLeast"/>
        <w:jc w:val="both"/>
      </w:pPr>
      <w:r w:rsidRPr="00FA183C">
        <w:t>Importing custom activities</w:t>
      </w:r>
      <w:r w:rsidR="006922C1" w:rsidRPr="00FA183C">
        <w:t xml:space="preserve"> for SMS notification</w:t>
      </w:r>
    </w:p>
    <w:p w:rsidR="00D35C4C" w:rsidRPr="00FA183C" w:rsidRDefault="00D35C4C" w:rsidP="00D35C4C">
      <w:pPr>
        <w:pStyle w:val="NormalWeb"/>
        <w:numPr>
          <w:ilvl w:val="0"/>
          <w:numId w:val="3"/>
        </w:numPr>
        <w:shd w:val="clear" w:color="auto" w:fill="FFFFFF"/>
        <w:spacing w:line="300" w:lineRule="atLeast"/>
      </w:pPr>
      <w:r w:rsidRPr="00FA183C">
        <w:t>Salesforce automation</w:t>
      </w:r>
    </w:p>
    <w:p w:rsidR="000628E0" w:rsidRPr="00D2706A" w:rsidRDefault="000628E0" w:rsidP="000628E0">
      <w:pPr>
        <w:pStyle w:val="NormalWeb"/>
        <w:shd w:val="clear" w:color="auto" w:fill="FFFFFF"/>
        <w:spacing w:line="300" w:lineRule="atLeast"/>
        <w:rPr>
          <w:b/>
        </w:rPr>
      </w:pPr>
      <w:r w:rsidRPr="00D2706A">
        <w:rPr>
          <w:b/>
        </w:rPr>
        <w:t>## Accomplishments that I'm proud of</w:t>
      </w:r>
    </w:p>
    <w:p w:rsidR="006922C1" w:rsidRPr="00FA183C" w:rsidRDefault="005D34C6" w:rsidP="006922C1">
      <w:pPr>
        <w:pStyle w:val="NormalWeb"/>
        <w:numPr>
          <w:ilvl w:val="0"/>
          <w:numId w:val="2"/>
        </w:numPr>
        <w:shd w:val="clear" w:color="auto" w:fill="FFFFFF"/>
        <w:spacing w:line="300" w:lineRule="atLeast"/>
      </w:pPr>
      <w:r w:rsidRPr="00FA183C">
        <w:t>Preethi Harris -</w:t>
      </w:r>
      <w:proofErr w:type="spellStart"/>
      <w:r w:rsidR="006922C1" w:rsidRPr="00FA183C">
        <w:t>UiPath</w:t>
      </w:r>
      <w:proofErr w:type="spellEnd"/>
      <w:r w:rsidR="006922C1" w:rsidRPr="00FA183C">
        <w:t xml:space="preserve"> International certification</w:t>
      </w:r>
    </w:p>
    <w:p w:rsidR="000628E0" w:rsidRPr="00FA183C" w:rsidRDefault="005D34C6" w:rsidP="006922C1">
      <w:pPr>
        <w:pStyle w:val="NormalWeb"/>
        <w:numPr>
          <w:ilvl w:val="0"/>
          <w:numId w:val="2"/>
        </w:numPr>
        <w:shd w:val="clear" w:color="auto" w:fill="FFFFFF"/>
        <w:spacing w:line="300" w:lineRule="atLeast"/>
      </w:pPr>
      <w:r w:rsidRPr="00FA183C">
        <w:t>Bhavesh Gupta-</w:t>
      </w:r>
      <w:proofErr w:type="spellStart"/>
      <w:r w:rsidR="000628E0" w:rsidRPr="00FA183C">
        <w:t>UiPath</w:t>
      </w:r>
      <w:proofErr w:type="spellEnd"/>
      <w:r w:rsidR="000628E0" w:rsidRPr="00FA183C">
        <w:t xml:space="preserve"> diplomas</w:t>
      </w:r>
      <w:r w:rsidRPr="00FA183C">
        <w:t xml:space="preserve"> in level 1 &amp; level 2</w:t>
      </w:r>
    </w:p>
    <w:p w:rsidR="005D34C6" w:rsidRPr="00FA183C" w:rsidRDefault="005D34C6" w:rsidP="006922C1">
      <w:pPr>
        <w:pStyle w:val="NormalWeb"/>
        <w:numPr>
          <w:ilvl w:val="0"/>
          <w:numId w:val="2"/>
        </w:numPr>
        <w:shd w:val="clear" w:color="auto" w:fill="FFFFFF"/>
        <w:spacing w:line="300" w:lineRule="atLeast"/>
      </w:pPr>
      <w:r w:rsidRPr="00FA183C">
        <w:t>Karthik Prabhu-</w:t>
      </w:r>
      <w:proofErr w:type="spellStart"/>
      <w:r w:rsidRPr="00FA183C">
        <w:t>UiPath</w:t>
      </w:r>
      <w:proofErr w:type="spellEnd"/>
      <w:r w:rsidRPr="00FA183C">
        <w:t xml:space="preserve"> diplomas in level 1 &amp; level 2</w:t>
      </w:r>
    </w:p>
    <w:p w:rsidR="00D2706A" w:rsidRDefault="00D2706A" w:rsidP="000628E0">
      <w:pPr>
        <w:pStyle w:val="NormalWeb"/>
        <w:shd w:val="clear" w:color="auto" w:fill="FFFFFF"/>
        <w:spacing w:line="300" w:lineRule="atLeast"/>
        <w:rPr>
          <w:b/>
        </w:rPr>
      </w:pPr>
    </w:p>
    <w:p w:rsidR="000628E0" w:rsidRPr="00D2706A" w:rsidRDefault="000628E0" w:rsidP="000628E0">
      <w:pPr>
        <w:pStyle w:val="NormalWeb"/>
        <w:shd w:val="clear" w:color="auto" w:fill="FFFFFF"/>
        <w:spacing w:line="300" w:lineRule="atLeast"/>
        <w:rPr>
          <w:b/>
        </w:rPr>
      </w:pPr>
      <w:r w:rsidRPr="00D2706A">
        <w:rPr>
          <w:b/>
        </w:rPr>
        <w:lastRenderedPageBreak/>
        <w:t>## What I learned</w:t>
      </w:r>
    </w:p>
    <w:p w:rsidR="000628E0" w:rsidRPr="00FA183C" w:rsidRDefault="000628E0" w:rsidP="006922C1">
      <w:pPr>
        <w:pStyle w:val="NormalWeb"/>
        <w:numPr>
          <w:ilvl w:val="0"/>
          <w:numId w:val="1"/>
        </w:numPr>
        <w:shd w:val="clear" w:color="auto" w:fill="FFFFFF"/>
        <w:spacing w:line="300" w:lineRule="atLeast"/>
      </w:pPr>
      <w:r w:rsidRPr="00FA183C">
        <w:t>How to use R</w:t>
      </w:r>
      <w:r w:rsidR="006922C1" w:rsidRPr="00FA183C">
        <w:t xml:space="preserve">obotic </w:t>
      </w:r>
      <w:r w:rsidRPr="00FA183C">
        <w:t>P</w:t>
      </w:r>
      <w:r w:rsidR="006922C1" w:rsidRPr="00FA183C">
        <w:t xml:space="preserve">rocess </w:t>
      </w:r>
      <w:r w:rsidRPr="00FA183C">
        <w:t>A</w:t>
      </w:r>
      <w:r w:rsidR="006922C1" w:rsidRPr="00FA183C">
        <w:t>utomation using</w:t>
      </w:r>
      <w:r w:rsidRPr="00FA183C">
        <w:t xml:space="preserve"> </w:t>
      </w:r>
      <w:proofErr w:type="spellStart"/>
      <w:r w:rsidRPr="00FA183C">
        <w:t>UiPath</w:t>
      </w:r>
      <w:proofErr w:type="spellEnd"/>
      <w:r w:rsidRPr="00FA183C">
        <w:t xml:space="preserve"> studio to </w:t>
      </w:r>
      <w:proofErr w:type="spellStart"/>
      <w:r w:rsidRPr="00FA183C">
        <w:t>realworld</w:t>
      </w:r>
      <w:proofErr w:type="spellEnd"/>
      <w:r w:rsidRPr="00FA183C">
        <w:t xml:space="preserve"> problem</w:t>
      </w:r>
      <w:r w:rsidR="006922C1" w:rsidRPr="00FA183C">
        <w:t>s</w:t>
      </w:r>
    </w:p>
    <w:p w:rsidR="000628E0" w:rsidRPr="00FA183C" w:rsidRDefault="006922C1" w:rsidP="006922C1">
      <w:pPr>
        <w:pStyle w:val="NormalWeb"/>
        <w:numPr>
          <w:ilvl w:val="0"/>
          <w:numId w:val="1"/>
        </w:numPr>
        <w:shd w:val="clear" w:color="auto" w:fill="FFFFFF"/>
        <w:spacing w:line="300" w:lineRule="atLeast"/>
      </w:pPr>
      <w:r w:rsidRPr="00FA183C">
        <w:t>Screen</w:t>
      </w:r>
      <w:r w:rsidR="000628E0" w:rsidRPr="00FA183C">
        <w:t xml:space="preserve"> scrapping</w:t>
      </w:r>
      <w:r w:rsidR="007E62D5" w:rsidRPr="00FA183C">
        <w:t xml:space="preserve"> and data </w:t>
      </w:r>
      <w:proofErr w:type="gramStart"/>
      <w:r w:rsidR="007E62D5" w:rsidRPr="00FA183C">
        <w:t xml:space="preserve">scrapping </w:t>
      </w:r>
      <w:r w:rsidRPr="00FA183C">
        <w:t xml:space="preserve"> of</w:t>
      </w:r>
      <w:proofErr w:type="gramEnd"/>
      <w:r w:rsidRPr="00FA183C">
        <w:t xml:space="preserve"> </w:t>
      </w:r>
      <w:r w:rsidR="007E62D5" w:rsidRPr="00FA183C">
        <w:t>details</w:t>
      </w:r>
    </w:p>
    <w:p w:rsidR="000628E0" w:rsidRPr="00FA183C" w:rsidRDefault="000628E0" w:rsidP="006922C1">
      <w:pPr>
        <w:pStyle w:val="NormalWeb"/>
        <w:numPr>
          <w:ilvl w:val="0"/>
          <w:numId w:val="1"/>
        </w:numPr>
        <w:shd w:val="clear" w:color="auto" w:fill="FFFFFF"/>
        <w:spacing w:line="300" w:lineRule="atLeast"/>
      </w:pPr>
      <w:r w:rsidRPr="00FA183C">
        <w:t>Handling Excel Workbook</w:t>
      </w:r>
      <w:r w:rsidR="006922C1" w:rsidRPr="00FA183C">
        <w:t xml:space="preserve"> activities</w:t>
      </w:r>
    </w:p>
    <w:p w:rsidR="007E62D5" w:rsidRPr="00FA183C" w:rsidRDefault="00D35C4C" w:rsidP="006922C1">
      <w:pPr>
        <w:pStyle w:val="NormalWeb"/>
        <w:numPr>
          <w:ilvl w:val="0"/>
          <w:numId w:val="1"/>
        </w:numPr>
        <w:shd w:val="clear" w:color="auto" w:fill="FFFFFF"/>
        <w:spacing w:line="300" w:lineRule="atLeast"/>
      </w:pPr>
      <w:r w:rsidRPr="00FA183C">
        <w:t>Salesforce</w:t>
      </w:r>
      <w:r w:rsidR="007E62D5" w:rsidRPr="00FA183C">
        <w:t xml:space="preserve"> automation</w:t>
      </w:r>
    </w:p>
    <w:p w:rsidR="000628E0" w:rsidRPr="00FA183C" w:rsidRDefault="000628E0" w:rsidP="006922C1">
      <w:pPr>
        <w:pStyle w:val="NormalWeb"/>
        <w:numPr>
          <w:ilvl w:val="0"/>
          <w:numId w:val="1"/>
        </w:numPr>
        <w:shd w:val="clear" w:color="auto" w:fill="FFFFFF"/>
        <w:spacing w:line="300" w:lineRule="atLeast"/>
      </w:pPr>
      <w:r w:rsidRPr="00FA183C">
        <w:t xml:space="preserve">Twilio SMS activity  </w:t>
      </w:r>
    </w:p>
    <w:p w:rsidR="000628E0" w:rsidRPr="00D2706A" w:rsidRDefault="000628E0" w:rsidP="000628E0">
      <w:pPr>
        <w:pStyle w:val="NormalWeb"/>
        <w:shd w:val="clear" w:color="auto" w:fill="FFFFFF"/>
        <w:spacing w:before="0" w:beforeAutospacing="0" w:line="300" w:lineRule="atLeast"/>
        <w:jc w:val="both"/>
        <w:rPr>
          <w:b/>
        </w:rPr>
      </w:pPr>
      <w:r w:rsidRPr="00D2706A">
        <w:rPr>
          <w:b/>
        </w:rPr>
        <w:t>## What's next f</w:t>
      </w:r>
      <w:r w:rsidR="00E8690D" w:rsidRPr="00D2706A">
        <w:rPr>
          <w:b/>
        </w:rPr>
        <w:t>or Back to Future: Intelligent M</w:t>
      </w:r>
      <w:r w:rsidRPr="00D2706A">
        <w:rPr>
          <w:b/>
        </w:rPr>
        <w:t xml:space="preserve">otorways </w:t>
      </w:r>
    </w:p>
    <w:p w:rsidR="000628E0" w:rsidRPr="00FA183C" w:rsidRDefault="00AE5379" w:rsidP="000628E0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>I</w:t>
      </w:r>
      <w:r w:rsidR="00B6705A" w:rsidRPr="00FA183C">
        <w:t xml:space="preserve">n the proposed prototype the traffic violators are notified </w:t>
      </w:r>
      <w:r w:rsidRPr="00FA183C">
        <w:t>via SMS</w:t>
      </w:r>
      <w:r w:rsidR="00B6705A" w:rsidRPr="00FA183C">
        <w:t xml:space="preserve"> </w:t>
      </w:r>
      <w:r w:rsidR="002F4165" w:rsidRPr="00FA183C">
        <w:t>that includes</w:t>
      </w:r>
      <w:r w:rsidRPr="00FA183C">
        <w:t xml:space="preserve"> type of violation and the fine incurred. T</w:t>
      </w:r>
      <w:r w:rsidR="006922C1" w:rsidRPr="00FA183C">
        <w:t>he future enhancement can i</w:t>
      </w:r>
      <w:r w:rsidR="000628E0" w:rsidRPr="00FA183C">
        <w:t>ncl</w:t>
      </w:r>
      <w:r w:rsidR="006922C1" w:rsidRPr="00FA183C">
        <w:t>ude</w:t>
      </w:r>
      <w:r w:rsidR="000628E0" w:rsidRPr="00FA183C">
        <w:t xml:space="preserve"> </w:t>
      </w:r>
      <w:r w:rsidR="00FE1D98" w:rsidRPr="00FA183C">
        <w:t xml:space="preserve">automatic online </w:t>
      </w:r>
      <w:r w:rsidR="000628E0" w:rsidRPr="00FA183C">
        <w:t>fine</w:t>
      </w:r>
      <w:r w:rsidR="00FE1D98" w:rsidRPr="00FA183C">
        <w:t xml:space="preserve"> payment</w:t>
      </w:r>
      <w:r w:rsidR="006922C1" w:rsidRPr="00FA183C">
        <w:t>,</w:t>
      </w:r>
      <w:r w:rsidR="00FE1D98" w:rsidRPr="00FA183C">
        <w:t xml:space="preserve"> </w:t>
      </w:r>
      <w:r w:rsidR="000628E0" w:rsidRPr="00FA183C">
        <w:t xml:space="preserve">for traffic violators </w:t>
      </w:r>
      <w:r w:rsidR="006922C1" w:rsidRPr="00FA183C">
        <w:t>through</w:t>
      </w:r>
      <w:r w:rsidR="000628E0" w:rsidRPr="00FA183C">
        <w:t xml:space="preserve"> Payment gateway</w:t>
      </w:r>
      <w:r w:rsidR="006922C1" w:rsidRPr="00FA183C">
        <w:t>(s)</w:t>
      </w:r>
      <w:r w:rsidR="00FE1D98" w:rsidRPr="00FA183C">
        <w:t xml:space="preserve">. </w:t>
      </w:r>
    </w:p>
    <w:p w:rsidR="003C496F" w:rsidRPr="00FA183C" w:rsidRDefault="003C496F">
      <w:pPr>
        <w:rPr>
          <w:rFonts w:ascii="Times New Roman" w:eastAsia="Times New Roman" w:hAnsi="Times New Roman" w:cs="Times New Roman"/>
          <w:sz w:val="24"/>
          <w:szCs w:val="24"/>
        </w:rPr>
      </w:pPr>
      <w:r w:rsidRPr="00FA183C">
        <w:br w:type="page"/>
      </w:r>
    </w:p>
    <w:p w:rsidR="003C496F" w:rsidRPr="00D2706A" w:rsidRDefault="003C496F">
      <w:pPr>
        <w:pStyle w:val="NormalWeb"/>
        <w:shd w:val="clear" w:color="auto" w:fill="FFFFFF"/>
        <w:spacing w:before="0" w:beforeAutospacing="0" w:line="300" w:lineRule="atLeast"/>
        <w:jc w:val="both"/>
        <w:rPr>
          <w:b/>
        </w:rPr>
      </w:pPr>
      <w:r w:rsidRPr="00D2706A">
        <w:rPr>
          <w:b/>
        </w:rPr>
        <w:lastRenderedPageBreak/>
        <w:t>Extra</w:t>
      </w:r>
    </w:p>
    <w:p w:rsidR="003C496F" w:rsidRPr="00FA183C" w:rsidRDefault="003C496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>The proposed</w:t>
      </w:r>
      <w:bookmarkStart w:id="0" w:name="_GoBack"/>
      <w:bookmarkEnd w:id="0"/>
      <w:r w:rsidRPr="00FA183C">
        <w:t xml:space="preserve"> work is divided into 2 major categories:</w:t>
      </w:r>
    </w:p>
    <w:p w:rsidR="003C496F" w:rsidRPr="00FA183C" w:rsidRDefault="003C496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>The first being the traffic violation and the second category, the accident detection</w:t>
      </w:r>
    </w:p>
    <w:p w:rsidR="003C496F" w:rsidRPr="00FA183C" w:rsidRDefault="003C496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This </w:t>
      </w:r>
      <w:proofErr w:type="spellStart"/>
      <w:r w:rsidRPr="00FA183C">
        <w:t>UiPath</w:t>
      </w:r>
      <w:proofErr w:type="spellEnd"/>
      <w:r w:rsidRPr="00FA183C">
        <w:t xml:space="preserve"> workflow begins with the Scrapping of insurance and Police records from the dummy government website designed using WebHost000. At the same type the values from the </w:t>
      </w:r>
      <w:proofErr w:type="spellStart"/>
      <w:r w:rsidRPr="00FA183C">
        <w:t>Peizo</w:t>
      </w:r>
      <w:proofErr w:type="spellEnd"/>
      <w:r w:rsidRPr="00FA183C">
        <w:t xml:space="preserve"> Vibration sensor and GPS from the Arduino are pushed to the Salesforce Cloud using Salesforce Connector activity.</w:t>
      </w:r>
    </w:p>
    <w:p w:rsidR="003C496F" w:rsidRPr="00FA183C" w:rsidRDefault="003C496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>Then the vehicle number is scrapped using OCR and the sensed values of Arduino are imported from Salesforce using Salesforce Connector activity.</w:t>
      </w:r>
    </w:p>
    <w:p w:rsidR="003C496F" w:rsidRPr="00FA183C" w:rsidRDefault="003C496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Using the vehicle </w:t>
      </w:r>
      <w:proofErr w:type="gramStart"/>
      <w:r w:rsidRPr="00FA183C">
        <w:t>number</w:t>
      </w:r>
      <w:proofErr w:type="gramEnd"/>
      <w:r w:rsidRPr="00FA183C">
        <w:t xml:space="preserve"> a check is made for traffic violation along with the sensed value from Salesforce Cloud.  If the vibration value is less than 100 then it is a major accident</w:t>
      </w:r>
      <w:r w:rsidR="00524C3F" w:rsidRPr="00FA183C">
        <w:t>.</w:t>
      </w:r>
    </w:p>
    <w:p w:rsidR="00524C3F" w:rsidRPr="00FA183C" w:rsidRDefault="00524C3F" w:rsidP="00524C3F">
      <w:pPr>
        <w:pStyle w:val="NormalWeb"/>
        <w:shd w:val="clear" w:color="auto" w:fill="FFFFFF"/>
        <w:spacing w:before="0" w:beforeAutospacing="0" w:line="300" w:lineRule="atLeast"/>
        <w:jc w:val="both"/>
      </w:pPr>
      <w:r w:rsidRPr="00FA183C">
        <w:t xml:space="preserve">The final phase of the project is the notification. If there is a traffic </w:t>
      </w:r>
      <w:proofErr w:type="gramStart"/>
      <w:r w:rsidRPr="00FA183C">
        <w:t>violation</w:t>
      </w:r>
      <w:proofErr w:type="gramEnd"/>
      <w:r w:rsidRPr="00FA183C">
        <w:t xml:space="preserve"> then an SMS notification (Twilio Activity) is sent to the authorities and owner pertaining to the type of traffic violation. The traffic violation details are pushed to Cloud for </w:t>
      </w:r>
      <w:proofErr w:type="spellStart"/>
      <w:r w:rsidRPr="00FA183C">
        <w:t>persistant</w:t>
      </w:r>
      <w:proofErr w:type="spellEnd"/>
      <w:r w:rsidRPr="00FA183C">
        <w:t xml:space="preserve"> storage using Salesforce Automation. </w:t>
      </w:r>
      <w:proofErr w:type="gramStart"/>
      <w:r w:rsidRPr="00FA183C">
        <w:t>Similarly</w:t>
      </w:r>
      <w:proofErr w:type="gramEnd"/>
      <w:r w:rsidRPr="00FA183C">
        <w:t xml:space="preserve"> if there is a major accident the same is notified to the nearby hospital, owner and Police Patrol for immediate intervention. </w:t>
      </w:r>
    </w:p>
    <w:p w:rsidR="00524C3F" w:rsidRPr="00FA183C" w:rsidRDefault="00524C3F">
      <w:pPr>
        <w:pStyle w:val="NormalWeb"/>
        <w:shd w:val="clear" w:color="auto" w:fill="FFFFFF"/>
        <w:spacing w:before="0" w:beforeAutospacing="0" w:line="300" w:lineRule="atLeast"/>
        <w:jc w:val="both"/>
      </w:pPr>
    </w:p>
    <w:sectPr w:rsidR="00524C3F" w:rsidRPr="00FA183C" w:rsidSect="007F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54DF"/>
    <w:multiLevelType w:val="hybridMultilevel"/>
    <w:tmpl w:val="5F66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5AB2"/>
    <w:multiLevelType w:val="hybridMultilevel"/>
    <w:tmpl w:val="5F12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B0D"/>
    <w:multiLevelType w:val="hybridMultilevel"/>
    <w:tmpl w:val="A01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790"/>
    <w:rsid w:val="00011790"/>
    <w:rsid w:val="000173D8"/>
    <w:rsid w:val="0002206B"/>
    <w:rsid w:val="00050A06"/>
    <w:rsid w:val="000628E0"/>
    <w:rsid w:val="001C05AF"/>
    <w:rsid w:val="0020340B"/>
    <w:rsid w:val="00263ED5"/>
    <w:rsid w:val="002D0B31"/>
    <w:rsid w:val="002D1A60"/>
    <w:rsid w:val="002F4165"/>
    <w:rsid w:val="00380DCE"/>
    <w:rsid w:val="003C496F"/>
    <w:rsid w:val="0050397A"/>
    <w:rsid w:val="00512D14"/>
    <w:rsid w:val="00524C3F"/>
    <w:rsid w:val="005D34C6"/>
    <w:rsid w:val="006922C1"/>
    <w:rsid w:val="007C18D2"/>
    <w:rsid w:val="007E62D5"/>
    <w:rsid w:val="007F6397"/>
    <w:rsid w:val="008B0965"/>
    <w:rsid w:val="008B0DC3"/>
    <w:rsid w:val="0091619A"/>
    <w:rsid w:val="009464C6"/>
    <w:rsid w:val="009C78D9"/>
    <w:rsid w:val="00A057A1"/>
    <w:rsid w:val="00A3075B"/>
    <w:rsid w:val="00AB2991"/>
    <w:rsid w:val="00AE5379"/>
    <w:rsid w:val="00B6705A"/>
    <w:rsid w:val="00B72838"/>
    <w:rsid w:val="00C37F00"/>
    <w:rsid w:val="00C47561"/>
    <w:rsid w:val="00D05A78"/>
    <w:rsid w:val="00D2706A"/>
    <w:rsid w:val="00D35C4C"/>
    <w:rsid w:val="00D95CF8"/>
    <w:rsid w:val="00E46A66"/>
    <w:rsid w:val="00E8690D"/>
    <w:rsid w:val="00FA183C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5919"/>
  <w15:docId w15:val="{01CEFE61-BEF6-40BC-8DB7-C91B922C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left="562" w:firstLine="2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901oao">
    <w:name w:val="css-901oao"/>
    <w:basedOn w:val="DefaultParagraphFont"/>
    <w:rsid w:val="00380DCE"/>
  </w:style>
  <w:style w:type="character" w:customStyle="1" w:styleId="r-18u37iz">
    <w:name w:val="r-18u37iz"/>
    <w:basedOn w:val="DefaultParagraphFont"/>
    <w:rsid w:val="00380DCE"/>
  </w:style>
  <w:style w:type="character" w:styleId="Hyperlink">
    <w:name w:val="Hyperlink"/>
    <w:basedOn w:val="DefaultParagraphFont"/>
    <w:uiPriority w:val="99"/>
    <w:semiHidden/>
    <w:unhideWhenUsed/>
    <w:rsid w:val="00380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0109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67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eethi-sysbackup\ictact\2019\UiPath\Traffic%20violato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Traffic violators</Template>
  <TotalTime>0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Bhavesh Gupta</cp:lastModifiedBy>
  <cp:revision>2</cp:revision>
  <cp:lastPrinted>2019-07-18T18:04:00Z</cp:lastPrinted>
  <dcterms:created xsi:type="dcterms:W3CDTF">2019-07-22T10:44:00Z</dcterms:created>
  <dcterms:modified xsi:type="dcterms:W3CDTF">2019-07-22T10:44:00Z</dcterms:modified>
</cp:coreProperties>
</file>